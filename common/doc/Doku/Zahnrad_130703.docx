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A0" w:rsidRDefault="002A5D1D" w:rsidP="002A5D1D">
      <w:pPr>
        <w:pStyle w:val="berschrift2"/>
      </w:pPr>
      <w:r>
        <w:t xml:space="preserve">Zahnrad-Messungen – </w:t>
      </w:r>
      <w:r w:rsidR="00F40E96">
        <w:t>03</w:t>
      </w:r>
      <w:r>
        <w:t>.0</w:t>
      </w:r>
      <w:r w:rsidR="00F40E96">
        <w:t>7</w:t>
      </w:r>
      <w:r>
        <w:t>.13</w:t>
      </w:r>
    </w:p>
    <w:p w:rsidR="00025242" w:rsidRDefault="00025242"/>
    <w:p w:rsidR="00025242" w:rsidRDefault="00E2386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C2BBC" wp14:editId="24369D0C">
                <wp:simplePos x="0" y="0"/>
                <wp:positionH relativeFrom="column">
                  <wp:posOffset>2891155</wp:posOffset>
                </wp:positionH>
                <wp:positionV relativeFrom="paragraph">
                  <wp:posOffset>6350</wp:posOffset>
                </wp:positionV>
                <wp:extent cx="2162175" cy="628650"/>
                <wp:effectExtent l="0" t="0" r="28575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E23866">
                            <w:r>
                              <w:t xml:space="preserve">Empfänger </w:t>
                            </w:r>
                            <w:r w:rsidR="00177388">
                              <w:t>2</w:t>
                            </w:r>
                            <w:r>
                              <w:t xml:space="preserve"> (Kanal </w:t>
                            </w:r>
                            <w:r w:rsidR="00177388">
                              <w:t>2</w:t>
                            </w:r>
                            <w:r>
                              <w:t>)</w:t>
                            </w:r>
                            <w:r w:rsidR="00177388">
                              <w:t xml:space="preserve"> </w:t>
                            </w:r>
                          </w:p>
                          <w:p w:rsidR="00177388" w:rsidRDefault="00177388">
                            <w:r>
                              <w:t>KS-E8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27.65pt;margin-top:.5pt;width:170.25pt;height:4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" fillcolor="white [3201]" strokeweight=".5pt">
                <v:textbox>
                  <w:txbxContent>
                    <w:p w:rsidR="00E23866" w:rsidRDefault="00E23866">
                      <w:r>
                        <w:t xml:space="preserve">Empfänger </w:t>
                      </w:r>
                      <w:r w:rsidR="00177388">
                        <w:t>2</w:t>
                      </w:r>
                      <w:r>
                        <w:t xml:space="preserve"> (Kanal </w:t>
                      </w:r>
                      <w:r w:rsidR="00177388">
                        <w:t>2</w:t>
                      </w:r>
                      <w:r>
                        <w:t>)</w:t>
                      </w:r>
                      <w:r w:rsidR="00177388">
                        <w:t xml:space="preserve"> </w:t>
                      </w:r>
                    </w:p>
                    <w:p w:rsidR="00177388" w:rsidRDefault="00177388">
                      <w:r>
                        <w:t>KS-E8 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31FF2" wp14:editId="5DFD48ED">
                <wp:simplePos x="0" y="0"/>
                <wp:positionH relativeFrom="column">
                  <wp:posOffset>-52070</wp:posOffset>
                </wp:positionH>
                <wp:positionV relativeFrom="paragraph">
                  <wp:posOffset>6350</wp:posOffset>
                </wp:positionV>
                <wp:extent cx="2162175" cy="62865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E23866">
                            <w:r>
                              <w:t xml:space="preserve">Referenzpunkt für Positionierung </w:t>
                            </w:r>
                          </w:p>
                          <w:p w:rsidR="00E23866" w:rsidRDefault="00E23866">
                            <w:r>
                              <w:t>(hier Pos. A, s. Bilder)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" o:spid="_x0000_s1027" type="#_x0000_t202" style="position:absolute;margin-left:-4.1pt;margin-top:.5pt;width:170.2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" fillcolor="white [3201]" strokeweight=".5pt">
                <v:textbox>
                  <w:txbxContent>
                    <w:p w:rsidR="00E23866" w:rsidRDefault="00E23866">
                      <w:r>
                        <w:t xml:space="preserve">Referenzpunkt für Positionierung </w:t>
                      </w:r>
                    </w:p>
                    <w:p w:rsidR="00E23866" w:rsidRDefault="00E23866">
                      <w:r>
                        <w:t>(hier Pos. A, s. Bilder)</w:t>
                      </w:r>
                    </w:p>
                  </w:txbxContent>
                </v:textbox>
              </v:shape>
            </w:pict>
          </mc:Fallback>
        </mc:AlternateContent>
      </w:r>
    </w:p>
    <w:p w:rsidR="00025242" w:rsidRDefault="00E2386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E5BE3" wp14:editId="57F806B4">
                <wp:simplePos x="0" y="0"/>
                <wp:positionH relativeFrom="column">
                  <wp:posOffset>3129281</wp:posOffset>
                </wp:positionH>
                <wp:positionV relativeFrom="paragraph">
                  <wp:posOffset>311785</wp:posOffset>
                </wp:positionV>
                <wp:extent cx="447674" cy="1304925"/>
                <wp:effectExtent l="76200" t="19050" r="2921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4" cy="1304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46.4pt;margin-top:24.55pt;width:35.25pt;height:10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" strokecolor="#ffc000" strokeweight="3pt">
                <v:stroke endarrow="open"/>
              </v:shape>
            </w:pict>
          </mc:Fallback>
        </mc:AlternateContent>
      </w:r>
      <w:r w:rsidR="0002524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149860</wp:posOffset>
                </wp:positionV>
                <wp:extent cx="1323975" cy="2095500"/>
                <wp:effectExtent l="19050" t="19050" r="66675" b="571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095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2" o:spid="_x0000_s1026" type="#_x0000_t32" style="position:absolute;margin-left:43.15pt;margin-top:11.8pt;width:104.25pt;height:1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" strokecolor="red" strokeweight="3pt">
                <v:stroke endarrow="open"/>
              </v:shape>
            </w:pict>
          </mc:Fallback>
        </mc:AlternateContent>
      </w:r>
    </w:p>
    <w:p w:rsidR="00025242" w:rsidRDefault="00025242"/>
    <w:p w:rsidR="00025242" w:rsidRDefault="00C1700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A1A7CD" wp14:editId="4EAF2928">
                <wp:simplePos x="0" y="0"/>
                <wp:positionH relativeFrom="column">
                  <wp:posOffset>2776855</wp:posOffset>
                </wp:positionH>
                <wp:positionV relativeFrom="paragraph">
                  <wp:posOffset>1078230</wp:posOffset>
                </wp:positionV>
                <wp:extent cx="276225" cy="238125"/>
                <wp:effectExtent l="0" t="0" r="28575" b="2857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00D" w:rsidRDefault="00C1700D" w:rsidP="00C1700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28" type="#_x0000_t202" style="position:absolute;margin-left:218.65pt;margin-top:84.9pt;width:21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" fillcolor="#92d050" strokeweight=".5pt">
                <v:textbox>
                  <w:txbxContent>
                    <w:p w:rsidR="00C1700D" w:rsidRDefault="00C1700D" w:rsidP="00C1700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64A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D164D" wp14:editId="296D6C74">
                <wp:simplePos x="0" y="0"/>
                <wp:positionH relativeFrom="column">
                  <wp:posOffset>2243455</wp:posOffset>
                </wp:positionH>
                <wp:positionV relativeFrom="paragraph">
                  <wp:posOffset>1649095</wp:posOffset>
                </wp:positionV>
                <wp:extent cx="276225" cy="238125"/>
                <wp:effectExtent l="0" t="0" r="28575" b="285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A53" w:rsidRPr="00C1700D" w:rsidRDefault="00864A53">
                            <w:r w:rsidRPr="00C1700D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29" type="#_x0000_t202" style="position:absolute;margin-left:176.65pt;margin-top:129.85pt;width:21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" fillcolor="#92d050" strokeweight=".5pt">
                <v:textbox>
                  <w:txbxContent>
                    <w:p w:rsidR="00864A53" w:rsidRPr="00C1700D" w:rsidRDefault="00864A53">
                      <w:r w:rsidRPr="00C1700D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238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667DE" wp14:editId="532BA5A9">
                <wp:simplePos x="0" y="0"/>
                <wp:positionH relativeFrom="column">
                  <wp:posOffset>1500505</wp:posOffset>
                </wp:positionH>
                <wp:positionV relativeFrom="paragraph">
                  <wp:posOffset>2142490</wp:posOffset>
                </wp:positionV>
                <wp:extent cx="866775" cy="2266950"/>
                <wp:effectExtent l="19050" t="38100" r="47625" b="190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266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118.15pt;margin-top:168.7pt;width:68.25pt;height:17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" strokecolor="#ffc000" strokeweight="3pt">
                <v:stroke endarrow="open"/>
              </v:shape>
            </w:pict>
          </mc:Fallback>
        </mc:AlternateContent>
      </w:r>
      <w:r w:rsidR="00E238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F2174" wp14:editId="44334FE8">
                <wp:simplePos x="0" y="0"/>
                <wp:positionH relativeFrom="column">
                  <wp:posOffset>414655</wp:posOffset>
                </wp:positionH>
                <wp:positionV relativeFrom="paragraph">
                  <wp:posOffset>4152265</wp:posOffset>
                </wp:positionV>
                <wp:extent cx="2162175" cy="628650"/>
                <wp:effectExtent l="0" t="0" r="28575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177388">
                            <w:r>
                              <w:t xml:space="preserve">Sender </w:t>
                            </w:r>
                            <w:r w:rsidR="00E23866">
                              <w:t>(Kanal</w:t>
                            </w:r>
                            <w:r>
                              <w:t xml:space="preserve"> 3</w:t>
                            </w:r>
                            <w:r w:rsidR="00E23866">
                              <w:t>)</w:t>
                            </w:r>
                          </w:p>
                          <w:p w:rsidR="00177388" w:rsidRDefault="00177388">
                            <w:r>
                              <w:t>KS-S4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8" o:spid="_x0000_s1030" type="#_x0000_t202" style="position:absolute;margin-left:32.65pt;margin-top:326.95pt;width:170.25pt;height:4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" fillcolor="white [3201]" strokeweight=".5pt">
                <v:textbox>
                  <w:txbxContent>
                    <w:p w:rsidR="00E23866" w:rsidRDefault="00177388">
                      <w:r>
                        <w:t xml:space="preserve">Sender </w:t>
                      </w:r>
                      <w:r w:rsidR="00E23866">
                        <w:t>(Kanal</w:t>
                      </w:r>
                      <w:r>
                        <w:t xml:space="preserve"> 3</w:t>
                      </w:r>
                      <w:r w:rsidR="00E23866">
                        <w:t>)</w:t>
                      </w:r>
                    </w:p>
                    <w:p w:rsidR="00177388" w:rsidRDefault="00177388">
                      <w:r>
                        <w:t>KS-S4 0.2</w:t>
                      </w:r>
                    </w:p>
                  </w:txbxContent>
                </v:textbox>
              </v:shape>
            </w:pict>
          </mc:Fallback>
        </mc:AlternateContent>
      </w:r>
      <w:r w:rsidR="00E238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D5F47" wp14:editId="6D8D2B7D">
                <wp:simplePos x="0" y="0"/>
                <wp:positionH relativeFrom="column">
                  <wp:posOffset>3776980</wp:posOffset>
                </wp:positionH>
                <wp:positionV relativeFrom="paragraph">
                  <wp:posOffset>4152265</wp:posOffset>
                </wp:positionV>
                <wp:extent cx="2162175" cy="62865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388" w:rsidRDefault="00177388" w:rsidP="00177388">
                            <w:r>
                              <w:t xml:space="preserve">Empfänger 1 (Kanal 1) </w:t>
                            </w:r>
                          </w:p>
                          <w:p w:rsidR="00177388" w:rsidRDefault="00177388" w:rsidP="00177388">
                            <w:r>
                              <w:t>KS-E8 0.3</w:t>
                            </w:r>
                          </w:p>
                          <w:p w:rsidR="00E23866" w:rsidRDefault="00E238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31" type="#_x0000_t202" style="position:absolute;margin-left:297.4pt;margin-top:326.95pt;width:170.25pt;height:4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" fillcolor="white [3201]" strokeweight=".5pt">
                <v:textbox>
                  <w:txbxContent>
                    <w:p w:rsidR="00177388" w:rsidRDefault="00177388" w:rsidP="00177388">
                      <w:r>
                        <w:t xml:space="preserve">Empfänger 1 (Kanal 1) </w:t>
                      </w:r>
                    </w:p>
                    <w:p w:rsidR="00177388" w:rsidRDefault="00177388" w:rsidP="00177388">
                      <w:r>
                        <w:t>KS-E8 0.3</w:t>
                      </w:r>
                    </w:p>
                    <w:p w:rsidR="00E23866" w:rsidRDefault="00E23866"/>
                  </w:txbxContent>
                </v:textbox>
              </v:shape>
            </w:pict>
          </mc:Fallback>
        </mc:AlternateContent>
      </w:r>
      <w:r w:rsidR="00E238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A4E9F" wp14:editId="7B371F79">
                <wp:simplePos x="0" y="0"/>
                <wp:positionH relativeFrom="column">
                  <wp:posOffset>3910331</wp:posOffset>
                </wp:positionH>
                <wp:positionV relativeFrom="paragraph">
                  <wp:posOffset>2047240</wp:posOffset>
                </wp:positionV>
                <wp:extent cx="876299" cy="2209800"/>
                <wp:effectExtent l="76200" t="38100" r="19685" b="190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299" cy="2209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07.9pt;margin-top:161.2pt;width:69pt;height:17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" strokecolor="#ffc000" strokeweight="3pt">
                <v:stroke endarrow="open"/>
              </v:shape>
            </w:pict>
          </mc:Fallback>
        </mc:AlternateContent>
      </w:r>
      <w:r w:rsidR="00025242">
        <w:rPr>
          <w:noProof/>
          <w:lang w:eastAsia="de-DE"/>
        </w:rPr>
        <w:drawing>
          <wp:inline distT="0" distB="0" distL="0" distR="0" wp14:anchorId="0CBF4C83" wp14:editId="21E6F21E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A_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1D" w:rsidRDefault="002A5D1D"/>
    <w:p w:rsidR="002A5D1D" w:rsidRDefault="002A5D1D"/>
    <w:p w:rsidR="00864A53" w:rsidRDefault="00864A53"/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F40E96" w:rsidRDefault="00F40E96">
      <w:pPr>
        <w:rPr>
          <w:rStyle w:val="Fett"/>
        </w:rPr>
      </w:pPr>
    </w:p>
    <w:p w:rsidR="002A5D1D" w:rsidRDefault="00864A53">
      <w:r>
        <w:rPr>
          <w:rStyle w:val="Fett"/>
        </w:rPr>
        <w:lastRenderedPageBreak/>
        <w:t>M</w:t>
      </w:r>
      <w:r w:rsidR="002A5D1D" w:rsidRPr="002A5D1D">
        <w:rPr>
          <w:rStyle w:val="Fett"/>
        </w:rPr>
        <w:t>esstechnik</w:t>
      </w:r>
      <w:r w:rsidR="002A5D1D">
        <w:t>:</w:t>
      </w:r>
    </w:p>
    <w:p w:rsidR="002A5D1D" w:rsidRDefault="002A5D1D" w:rsidP="002A5D1D">
      <w:pPr>
        <w:pStyle w:val="Listenabsatz"/>
        <w:numPr>
          <w:ilvl w:val="0"/>
          <w:numId w:val="1"/>
        </w:numPr>
      </w:pPr>
      <w:r>
        <w:t>MAS</w:t>
      </w:r>
    </w:p>
    <w:p w:rsidR="002A5D1D" w:rsidRDefault="002A5D1D" w:rsidP="002A5D1D">
      <w:pPr>
        <w:pStyle w:val="Listenabsatz"/>
        <w:numPr>
          <w:ilvl w:val="0"/>
          <w:numId w:val="1"/>
        </w:numPr>
      </w:pPr>
      <w:r>
        <w:t>Vorverstärker FKSE Ev3A40 (40dB; 10-500kHz)</w:t>
      </w:r>
    </w:p>
    <w:p w:rsidR="002A5D1D" w:rsidRDefault="002A5D1D" w:rsidP="002A5D1D">
      <w:pPr>
        <w:pStyle w:val="Listenabsatz"/>
        <w:numPr>
          <w:ilvl w:val="0"/>
          <w:numId w:val="1"/>
        </w:numPr>
      </w:pPr>
      <w:r>
        <w:t>2 Sensoren + 1 Aktor (s. oben; Baujahr 2000-2002)</w:t>
      </w:r>
    </w:p>
    <w:p w:rsidR="002A5D1D" w:rsidRDefault="002A5D1D" w:rsidP="002A5D1D">
      <w:pPr>
        <w:pStyle w:val="Listenabsatz"/>
        <w:numPr>
          <w:ilvl w:val="0"/>
          <w:numId w:val="1"/>
        </w:numPr>
      </w:pPr>
      <w:r>
        <w:t>PC10-</w:t>
      </w:r>
      <w:r w:rsidR="00FF5AAB">
        <w:t>87</w:t>
      </w:r>
      <w:bookmarkStart w:id="0" w:name="_GoBack"/>
      <w:bookmarkEnd w:id="0"/>
      <w:r w:rsidR="00844EC4">
        <w:t xml:space="preserve"> (CANWare08.exe)</w:t>
      </w:r>
    </w:p>
    <w:p w:rsidR="002A5D1D" w:rsidRDefault="00844EC4" w:rsidP="002A5D1D">
      <w:r>
        <w:rPr>
          <w:rStyle w:val="Fett"/>
        </w:rPr>
        <w:t>MAS</w:t>
      </w:r>
      <w:r w:rsidR="002A5D1D">
        <w:t>:</w:t>
      </w:r>
    </w:p>
    <w:p w:rsidR="002A5D1D" w:rsidRDefault="00844EC4" w:rsidP="002A5D1D">
      <w:pPr>
        <w:pStyle w:val="Listenabsatz"/>
        <w:numPr>
          <w:ilvl w:val="0"/>
          <w:numId w:val="1"/>
        </w:numPr>
      </w:pPr>
      <w:r>
        <w:t>Setup</w:t>
      </w:r>
    </w:p>
    <w:p w:rsidR="00844EC4" w:rsidRDefault="00F40E96" w:rsidP="00844EC4">
      <w:pPr>
        <w:pStyle w:val="Listenabsatz"/>
      </w:pPr>
      <w:r>
        <w:rPr>
          <w:noProof/>
          <w:lang w:eastAsia="de-DE"/>
        </w:rPr>
        <w:drawing>
          <wp:inline distT="0" distB="0" distL="0" distR="0" wp14:anchorId="1568ACFB" wp14:editId="2CB284E2">
            <wp:extent cx="5210175" cy="2842718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361" cy="28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C4" w:rsidRDefault="00844EC4" w:rsidP="00844EC4">
      <w:pPr>
        <w:pStyle w:val="Listenabsatz"/>
      </w:pPr>
    </w:p>
    <w:p w:rsidR="00844EC4" w:rsidRDefault="00844EC4" w:rsidP="00844EC4">
      <w:pPr>
        <w:pStyle w:val="Listenabsatz"/>
        <w:numPr>
          <w:ilvl w:val="0"/>
          <w:numId w:val="1"/>
        </w:numPr>
      </w:pPr>
      <w:r>
        <w:t>Sendefunktion – RC2</w:t>
      </w:r>
    </w:p>
    <w:p w:rsidR="00844EC4" w:rsidRDefault="00F40E96" w:rsidP="00844EC4">
      <w:pPr>
        <w:pStyle w:val="Listenabsatz"/>
      </w:pPr>
      <w:r>
        <w:rPr>
          <w:noProof/>
          <w:lang w:eastAsia="de-DE"/>
        </w:rPr>
        <w:drawing>
          <wp:inline distT="0" distB="0" distL="0" distR="0" wp14:anchorId="66B58DCE" wp14:editId="5E0E0BC0">
            <wp:extent cx="3135857" cy="3905250"/>
            <wp:effectExtent l="0" t="0" r="762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261" cy="39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C4" w:rsidRDefault="00844EC4" w:rsidP="00844EC4">
      <w:pPr>
        <w:pStyle w:val="Listenabsatz"/>
        <w:numPr>
          <w:ilvl w:val="0"/>
          <w:numId w:val="1"/>
        </w:numPr>
      </w:pPr>
      <w:r>
        <w:lastRenderedPageBreak/>
        <w:t>Sendefunktion – Sinc</w:t>
      </w:r>
    </w:p>
    <w:p w:rsidR="00844EC4" w:rsidRDefault="00F40E96" w:rsidP="00844EC4">
      <w:pPr>
        <w:pStyle w:val="Listenabsatz"/>
      </w:pPr>
      <w:r>
        <w:rPr>
          <w:noProof/>
          <w:lang w:eastAsia="de-DE"/>
        </w:rPr>
        <w:drawing>
          <wp:inline distT="0" distB="0" distL="0" distR="0" wp14:anchorId="737874D6" wp14:editId="6F271BDE">
            <wp:extent cx="3171825" cy="3950042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96" w:rsidRDefault="00F40E96" w:rsidP="00844EC4">
      <w:pPr>
        <w:pStyle w:val="Listenabsatz"/>
      </w:pPr>
    </w:p>
    <w:p w:rsidR="00F40E96" w:rsidRDefault="00F40E96" w:rsidP="00F40E96">
      <w:pPr>
        <w:pStyle w:val="Listenabsatz"/>
        <w:numPr>
          <w:ilvl w:val="0"/>
          <w:numId w:val="1"/>
        </w:numPr>
      </w:pPr>
      <w:r>
        <w:t>Sendefunktion – Chirp</w:t>
      </w:r>
    </w:p>
    <w:p w:rsidR="00F40E96" w:rsidRDefault="00F40E96" w:rsidP="00F40E96">
      <w:pPr>
        <w:pStyle w:val="Listenabsatz"/>
      </w:pPr>
      <w:r>
        <w:rPr>
          <w:noProof/>
          <w:lang w:eastAsia="de-DE"/>
        </w:rPr>
        <w:drawing>
          <wp:inline distT="0" distB="0" distL="0" distR="0" wp14:anchorId="57767F7F" wp14:editId="78060D97">
            <wp:extent cx="3181749" cy="39624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990" cy="39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96" w:rsidRDefault="00F40E96" w:rsidP="00844EC4">
      <w:pPr>
        <w:pStyle w:val="Listenabsatz"/>
      </w:pPr>
    </w:p>
    <w:p w:rsidR="00844EC4" w:rsidRDefault="00844EC4" w:rsidP="00844EC4"/>
    <w:p w:rsidR="00285C51" w:rsidRDefault="007229A0" w:rsidP="00844EC4">
      <w:pPr>
        <w:rPr>
          <w:rStyle w:val="Fett"/>
        </w:rPr>
      </w:pPr>
      <w:r w:rsidRPr="007229A0">
        <w:rPr>
          <w:rStyle w:val="Fett"/>
        </w:rPr>
        <w:lastRenderedPageBreak/>
        <w:t>Tools</w:t>
      </w:r>
    </w:p>
    <w:p w:rsidR="007229A0" w:rsidRDefault="007229A0" w:rsidP="007229A0">
      <w:pPr>
        <w:pStyle w:val="Listenabsatz"/>
        <w:numPr>
          <w:ilvl w:val="0"/>
          <w:numId w:val="1"/>
        </w:numPr>
      </w:pPr>
      <w:r>
        <w:t>TDMStoDat.exe: Konvertierung TDMS in txt- oder wav-Format</w:t>
      </w:r>
    </w:p>
    <w:p w:rsidR="007229A0" w:rsidRDefault="007229A0" w:rsidP="007229A0">
      <w:pPr>
        <w:pStyle w:val="Listenabsatz"/>
        <w:numPr>
          <w:ilvl w:val="0"/>
          <w:numId w:val="1"/>
        </w:numPr>
      </w:pPr>
      <w:r w:rsidRPr="007229A0">
        <w:t>Read_Diamik_1306.exe</w:t>
      </w:r>
      <w:r>
        <w:t xml:space="preserve">: </w:t>
      </w:r>
      <w:r w:rsidR="00C05738">
        <w:t>laden und a</w:t>
      </w:r>
      <w:r>
        <w:t>nzeige</w:t>
      </w:r>
      <w:r w:rsidR="00C05738">
        <w:t>n</w:t>
      </w:r>
      <w:r>
        <w:t xml:space="preserve"> von wav-Dateien und Spektrogramm-Berechnung</w:t>
      </w:r>
    </w:p>
    <w:p w:rsidR="007229A0" w:rsidRDefault="007229A0" w:rsidP="00844EC4"/>
    <w:p w:rsidR="007229A0" w:rsidRDefault="007229A0" w:rsidP="00844EC4"/>
    <w:p w:rsidR="00285C51" w:rsidRDefault="00285C51" w:rsidP="00844EC4"/>
    <w:p w:rsidR="00285C51" w:rsidRDefault="00285C51" w:rsidP="00844EC4"/>
    <w:p w:rsidR="00285C51" w:rsidRDefault="00285C51" w:rsidP="00844EC4"/>
    <w:p w:rsidR="002A5D1D" w:rsidRDefault="002A5D1D" w:rsidP="002A5D1D"/>
    <w:sectPr w:rsidR="002A5D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D1D" w:rsidRDefault="002A5D1D" w:rsidP="002A5D1D">
      <w:pPr>
        <w:spacing w:after="0" w:line="240" w:lineRule="auto"/>
      </w:pPr>
      <w:r>
        <w:separator/>
      </w:r>
    </w:p>
  </w:endnote>
  <w:endnote w:type="continuationSeparator" w:id="0">
    <w:p w:rsidR="002A5D1D" w:rsidRDefault="002A5D1D" w:rsidP="002A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D1D" w:rsidRDefault="002A5D1D" w:rsidP="002A5D1D">
      <w:pPr>
        <w:spacing w:after="0" w:line="240" w:lineRule="auto"/>
      </w:pPr>
      <w:r>
        <w:separator/>
      </w:r>
    </w:p>
  </w:footnote>
  <w:footnote w:type="continuationSeparator" w:id="0">
    <w:p w:rsidR="002A5D1D" w:rsidRDefault="002A5D1D" w:rsidP="002A5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26767"/>
    <w:multiLevelType w:val="hybridMultilevel"/>
    <w:tmpl w:val="BB9E3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42"/>
    <w:rsid w:val="00025242"/>
    <w:rsid w:val="00177388"/>
    <w:rsid w:val="00285C51"/>
    <w:rsid w:val="002A5D1D"/>
    <w:rsid w:val="00383037"/>
    <w:rsid w:val="003D6732"/>
    <w:rsid w:val="007229A0"/>
    <w:rsid w:val="00844EC4"/>
    <w:rsid w:val="00864A53"/>
    <w:rsid w:val="00AE49A0"/>
    <w:rsid w:val="00B13273"/>
    <w:rsid w:val="00B2141C"/>
    <w:rsid w:val="00C05738"/>
    <w:rsid w:val="00C14387"/>
    <w:rsid w:val="00C1700D"/>
    <w:rsid w:val="00E23866"/>
    <w:rsid w:val="00F40E96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D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5242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D1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A5D1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A5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5D1D"/>
  </w:style>
  <w:style w:type="paragraph" w:styleId="Fuzeile">
    <w:name w:val="footer"/>
    <w:basedOn w:val="Standard"/>
    <w:link w:val="FuzeileZchn"/>
    <w:uiPriority w:val="99"/>
    <w:unhideWhenUsed/>
    <w:rsid w:val="002A5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5D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D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5242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D1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A5D1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A5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5D1D"/>
  </w:style>
  <w:style w:type="paragraph" w:styleId="Fuzeile">
    <w:name w:val="footer"/>
    <w:basedOn w:val="Standard"/>
    <w:link w:val="FuzeileZchn"/>
    <w:uiPriority w:val="99"/>
    <w:unhideWhenUsed/>
    <w:rsid w:val="002A5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C92ED-1BC1-4D3D-A791-996C3EAD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A6D0B776.dotm</Template>
  <TotalTime>0</TotalTime>
  <Pages>4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IZFP-D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</dc:creator>
  <cp:lastModifiedBy>neun</cp:lastModifiedBy>
  <cp:revision>12</cp:revision>
  <cp:lastPrinted>2013-06-13T08:19:00Z</cp:lastPrinted>
  <dcterms:created xsi:type="dcterms:W3CDTF">2013-06-13T07:21:00Z</dcterms:created>
  <dcterms:modified xsi:type="dcterms:W3CDTF">2013-07-09T14:05:00Z</dcterms:modified>
</cp:coreProperties>
</file>